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FAD8F" w14:textId="77777777" w:rsidR="002E4D41" w:rsidRPr="0031491E" w:rsidRDefault="002E4D41" w:rsidP="00CC5BBD">
      <w:pPr>
        <w:pStyle w:val="Title"/>
        <w:pBdr>
          <w:bottom w:val="single" w:sz="12" w:space="9" w:color="141414" w:themeColor="accent1"/>
        </w:pBdr>
        <w:spacing w:after="40"/>
        <w:jc w:val="center"/>
        <w:rPr>
          <w:color w:val="auto"/>
          <w:sz w:val="48"/>
          <w:szCs w:val="16"/>
        </w:rPr>
      </w:pPr>
      <w:r w:rsidRPr="0031491E">
        <w:rPr>
          <w:color w:val="auto"/>
          <w:sz w:val="48"/>
          <w:szCs w:val="16"/>
        </w:rPr>
        <w:t>Annapurna Mandalika</w:t>
      </w:r>
    </w:p>
    <w:p w14:paraId="2FD21DCB" w14:textId="0359A6FC" w:rsidR="002E4D41" w:rsidRDefault="0011152A" w:rsidP="00CC5BBD">
      <w:pPr>
        <w:spacing w:after="40"/>
        <w:jc w:val="center"/>
        <w:rPr>
          <w:color w:val="auto"/>
        </w:rPr>
      </w:pPr>
      <w:hyperlink r:id="rId8" w:history="1">
        <w:r w:rsidR="002E4D41">
          <w:rPr>
            <w:rStyle w:val="Hyperlink"/>
            <w:color w:val="auto"/>
          </w:rPr>
          <w:t>amandalika19@outlook.com</w:t>
        </w:r>
      </w:hyperlink>
      <w:r w:rsidR="002E4D41">
        <w:rPr>
          <w:color w:val="auto"/>
        </w:rPr>
        <w:t xml:space="preserve"> | 425-445-6295 | </w:t>
      </w:r>
      <w:hyperlink r:id="rId9" w:history="1">
        <w:r w:rsidR="002E4D41" w:rsidRPr="0004657C">
          <w:rPr>
            <w:rStyle w:val="Hyperlink"/>
            <w:rFonts w:ascii="Segoe UI" w:hAnsi="Segoe UI" w:cs="Segoe UI"/>
            <w:color w:val="0070C0"/>
            <w:bdr w:val="none" w:sz="0" w:space="0" w:color="auto" w:frame="1"/>
            <w:shd w:val="clear" w:color="auto" w:fill="FFFFFF"/>
          </w:rPr>
          <w:t>www.linkedin.com/in/amandalika</w:t>
        </w:r>
      </w:hyperlink>
    </w:p>
    <w:p w14:paraId="2ACDBC3B" w14:textId="1018FF30" w:rsidR="002E4D41" w:rsidRPr="00ED2D5E" w:rsidRDefault="002E4D41" w:rsidP="00CC5BBD">
      <w:pPr>
        <w:pStyle w:val="Title"/>
        <w:spacing w:after="40"/>
        <w:jc w:val="center"/>
        <w:rPr>
          <w:sz w:val="32"/>
          <w:szCs w:val="8"/>
        </w:rPr>
      </w:pPr>
      <w:r w:rsidRPr="00ED2D5E">
        <w:rPr>
          <w:sz w:val="32"/>
          <w:szCs w:val="8"/>
        </w:rPr>
        <w:t>Education</w:t>
      </w:r>
      <w:r w:rsidR="003A7933">
        <w:rPr>
          <w:sz w:val="32"/>
          <w:szCs w:val="8"/>
        </w:rPr>
        <w:t xml:space="preserve"> and Skills</w:t>
      </w:r>
    </w:p>
    <w:p w14:paraId="31BAE1DA" w14:textId="3F4376BC" w:rsidR="002E4D41" w:rsidRPr="00ED2D5E" w:rsidRDefault="002E4D41" w:rsidP="00CF7D0C">
      <w:pPr>
        <w:pStyle w:val="Heading2"/>
        <w:spacing w:before="0" w:after="40"/>
        <w:rPr>
          <w:color w:val="auto"/>
          <w:sz w:val="20"/>
          <w:szCs w:val="28"/>
        </w:rPr>
      </w:pPr>
      <w:r w:rsidRPr="00ED2D5E">
        <w:rPr>
          <w:color w:val="auto"/>
          <w:sz w:val="20"/>
          <w:szCs w:val="28"/>
        </w:rPr>
        <w:t xml:space="preserve">Seattle university class of 2023 </w:t>
      </w:r>
      <w:r w:rsidR="00332AB3" w:rsidRPr="00ED2D5E">
        <w:rPr>
          <w:color w:val="auto"/>
          <w:sz w:val="20"/>
          <w:szCs w:val="28"/>
        </w:rPr>
        <w:t xml:space="preserve"> </w:t>
      </w:r>
      <w:r w:rsidR="00CF7D0C">
        <w:rPr>
          <w:color w:val="auto"/>
          <w:sz w:val="20"/>
          <w:szCs w:val="28"/>
        </w:rPr>
        <w:t xml:space="preserve"> </w:t>
      </w:r>
      <w:r w:rsidR="00332AB3" w:rsidRPr="00ED2D5E">
        <w:rPr>
          <w:color w:val="auto"/>
          <w:sz w:val="20"/>
          <w:szCs w:val="28"/>
        </w:rPr>
        <w:t xml:space="preserve">                        </w:t>
      </w:r>
      <w:r w:rsidRPr="00731EE0">
        <w:rPr>
          <w:color w:val="auto"/>
          <w:szCs w:val="24"/>
        </w:rPr>
        <w:t xml:space="preserve">             </w:t>
      </w:r>
      <w:r w:rsidRPr="00ED2D5E">
        <w:rPr>
          <w:color w:val="auto"/>
          <w:sz w:val="20"/>
          <w:szCs w:val="28"/>
        </w:rPr>
        <w:t>bachelor of science, computer science</w:t>
      </w:r>
    </w:p>
    <w:p w14:paraId="6977276F" w14:textId="6CD12789" w:rsidR="002E4D41" w:rsidRPr="00731EE0" w:rsidRDefault="002E4D41" w:rsidP="00CC5BBD">
      <w:pPr>
        <w:pStyle w:val="ListBullet"/>
        <w:spacing w:after="40"/>
        <w:rPr>
          <w:color w:val="auto"/>
        </w:rPr>
      </w:pPr>
      <w:r w:rsidRPr="00731EE0">
        <w:rPr>
          <w:color w:val="auto"/>
        </w:rPr>
        <w:t xml:space="preserve">Cumulative GPA: </w:t>
      </w:r>
      <w:r w:rsidR="00CE0BC5" w:rsidRPr="00731EE0">
        <w:rPr>
          <w:color w:val="auto"/>
        </w:rPr>
        <w:t>3.</w:t>
      </w:r>
      <w:r w:rsidR="00861FB2" w:rsidRPr="00731EE0">
        <w:rPr>
          <w:color w:val="auto"/>
        </w:rPr>
        <w:t>8</w:t>
      </w:r>
      <w:r w:rsidR="00CE0BC5" w:rsidRPr="00731EE0">
        <w:rPr>
          <w:color w:val="auto"/>
        </w:rPr>
        <w:tab/>
      </w:r>
      <w:r w:rsidR="00CE0BC5" w:rsidRPr="00731EE0">
        <w:rPr>
          <w:color w:val="auto"/>
        </w:rPr>
        <w:tab/>
      </w:r>
      <w:r w:rsidR="00CE0BC5" w:rsidRPr="00731EE0">
        <w:rPr>
          <w:color w:val="auto"/>
        </w:rPr>
        <w:tab/>
      </w:r>
      <w:r w:rsidR="00CE0BC5" w:rsidRPr="00731EE0">
        <w:rPr>
          <w:color w:val="auto"/>
        </w:rPr>
        <w:tab/>
      </w:r>
      <w:r w:rsidR="00CE0BC5" w:rsidRPr="00731EE0">
        <w:rPr>
          <w:color w:val="auto"/>
        </w:rPr>
        <w:tab/>
      </w:r>
      <w:r w:rsidR="00CE0BC5" w:rsidRPr="00731EE0">
        <w:rPr>
          <w:color w:val="auto"/>
        </w:rPr>
        <w:tab/>
      </w:r>
      <w:r w:rsidR="00CF7D0C">
        <w:rPr>
          <w:color w:val="auto"/>
        </w:rPr>
        <w:t xml:space="preserve">                  </w:t>
      </w:r>
      <w:r w:rsidR="00CE0BC5" w:rsidRPr="00731EE0">
        <w:rPr>
          <w:color w:val="auto"/>
        </w:rPr>
        <w:tab/>
        <w:t xml:space="preserve">            </w:t>
      </w:r>
      <w:r w:rsidR="00CE0BC5" w:rsidRPr="00ED2D5E">
        <w:rPr>
          <w:b/>
          <w:bCs/>
          <w:color w:val="auto"/>
          <w:sz w:val="20"/>
          <w:szCs w:val="20"/>
        </w:rPr>
        <w:t>DEAN’S LIST (2019</w:t>
      </w:r>
      <w:r w:rsidR="0011152A">
        <w:rPr>
          <w:b/>
          <w:bCs/>
          <w:color w:val="auto"/>
          <w:sz w:val="20"/>
          <w:szCs w:val="20"/>
        </w:rPr>
        <w:t>,2020</w:t>
      </w:r>
      <w:r w:rsidR="00CE0BC5" w:rsidRPr="00ED2D5E">
        <w:rPr>
          <w:b/>
          <w:bCs/>
          <w:color w:val="auto"/>
          <w:sz w:val="20"/>
          <w:szCs w:val="20"/>
        </w:rPr>
        <w:t>)</w:t>
      </w:r>
    </w:p>
    <w:p w14:paraId="1B30B2DB" w14:textId="3141D1E5" w:rsidR="002E4D41" w:rsidRPr="00ED2D5E" w:rsidRDefault="002E4D41" w:rsidP="00CC5BBD">
      <w:pPr>
        <w:pStyle w:val="Heading2"/>
        <w:spacing w:before="0" w:after="40"/>
        <w:rPr>
          <w:color w:val="auto"/>
          <w:sz w:val="20"/>
          <w:szCs w:val="28"/>
        </w:rPr>
      </w:pPr>
      <w:r w:rsidRPr="00ED2D5E">
        <w:rPr>
          <w:color w:val="auto"/>
          <w:sz w:val="20"/>
          <w:szCs w:val="28"/>
        </w:rPr>
        <w:t>FOREST rIDGE sCHOOL OF THE SACRED HEART</w:t>
      </w:r>
    </w:p>
    <w:p w14:paraId="364A33C1" w14:textId="1AB242F9" w:rsidR="002E4D41" w:rsidRPr="003A7933" w:rsidRDefault="002E4D41" w:rsidP="00CC5BBD">
      <w:pPr>
        <w:pStyle w:val="ListBullet"/>
        <w:spacing w:after="40"/>
        <w:rPr>
          <w:color w:val="auto"/>
          <w:sz w:val="20"/>
          <w:szCs w:val="20"/>
        </w:rPr>
      </w:pPr>
      <w:r w:rsidRPr="00731EE0">
        <w:rPr>
          <w:color w:val="auto"/>
        </w:rPr>
        <w:t>Cumulative GPA: 3.</w:t>
      </w:r>
      <w:r w:rsidR="00DB0BC5" w:rsidRPr="00731EE0">
        <w:rPr>
          <w:color w:val="auto"/>
        </w:rPr>
        <w:t>7</w:t>
      </w:r>
    </w:p>
    <w:p w14:paraId="3C34D52E" w14:textId="071E08BB" w:rsidR="003A7933" w:rsidRDefault="000C1C88" w:rsidP="003A7933">
      <w:pPr>
        <w:pStyle w:val="ListBullet"/>
        <w:numPr>
          <w:ilvl w:val="0"/>
          <w:numId w:val="0"/>
        </w:numPr>
        <w:tabs>
          <w:tab w:val="left" w:pos="720"/>
        </w:tabs>
        <w:spacing w:after="40"/>
        <w:ind w:left="144" w:hanging="144"/>
        <w:rPr>
          <w:b/>
          <w:bCs/>
        </w:rPr>
      </w:pPr>
      <w:r>
        <w:rPr>
          <w:b/>
          <w:bCs/>
          <w:sz w:val="20"/>
          <w:szCs w:val="20"/>
        </w:rPr>
        <w:t xml:space="preserve">TECHNICAL </w:t>
      </w:r>
      <w:r w:rsidR="003A7933" w:rsidRPr="00CF7D0C">
        <w:rPr>
          <w:b/>
          <w:bCs/>
          <w:sz w:val="20"/>
          <w:szCs w:val="20"/>
        </w:rPr>
        <w:t>SKILLS</w:t>
      </w:r>
    </w:p>
    <w:p w14:paraId="43C01D67" w14:textId="3C9338C9" w:rsidR="003A7933" w:rsidRPr="00DE4CB1" w:rsidRDefault="003A7933" w:rsidP="003A7933">
      <w:pPr>
        <w:pStyle w:val="ListBullet"/>
        <w:rPr>
          <w:b/>
          <w:bCs/>
        </w:rPr>
      </w:pPr>
      <w:r w:rsidRPr="00CF7D0C">
        <w:t>HTML, CSS, JavaScript, C++, Java</w:t>
      </w:r>
    </w:p>
    <w:p w14:paraId="608650BE" w14:textId="38CE39DA" w:rsidR="00DE4CB1" w:rsidRDefault="00DE4CB1" w:rsidP="00DE4CB1">
      <w:pPr>
        <w:pStyle w:val="ListBullet"/>
        <w:numPr>
          <w:ilvl w:val="0"/>
          <w:numId w:val="0"/>
        </w:numPr>
        <w:tabs>
          <w:tab w:val="left" w:pos="720"/>
        </w:tabs>
        <w:spacing w:after="40"/>
        <w:ind w:left="144" w:hanging="144"/>
        <w:rPr>
          <w:b/>
          <w:bCs/>
        </w:rPr>
      </w:pPr>
      <w:r>
        <w:rPr>
          <w:b/>
          <w:bCs/>
          <w:sz w:val="20"/>
          <w:szCs w:val="20"/>
        </w:rPr>
        <w:t>RELEVANT COURSEWORK</w:t>
      </w:r>
    </w:p>
    <w:p w14:paraId="76F64372" w14:textId="18510DB7" w:rsidR="00DE4CB1" w:rsidRPr="00DE4CB1" w:rsidRDefault="006438B9" w:rsidP="00DE4CB1">
      <w:pPr>
        <w:pStyle w:val="ListBullet"/>
        <w:rPr>
          <w:b/>
          <w:bCs/>
        </w:rPr>
      </w:pPr>
      <w:r>
        <w:t>Data Structures, Programming and Problem</w:t>
      </w:r>
      <w:r w:rsidR="001B2AC0">
        <w:t>-</w:t>
      </w:r>
      <w:r>
        <w:t xml:space="preserve">Solving II, Programming and </w:t>
      </w:r>
      <w:r w:rsidR="001B2AC0">
        <w:t>Problem-Solving</w:t>
      </w:r>
      <w:r>
        <w:t xml:space="preserve"> I. </w:t>
      </w:r>
    </w:p>
    <w:p w14:paraId="57B055CB" w14:textId="77777777" w:rsidR="002E4D41" w:rsidRPr="00ED2D5E" w:rsidRDefault="002E4D41" w:rsidP="00CC5BBD">
      <w:pPr>
        <w:pStyle w:val="Title"/>
        <w:spacing w:after="40"/>
        <w:jc w:val="center"/>
        <w:rPr>
          <w:rFonts w:asciiTheme="minorHAnsi" w:eastAsiaTheme="minorEastAsia" w:hAnsiTheme="minorHAnsi" w:cs="Gautami"/>
          <w:sz w:val="12"/>
          <w:szCs w:val="12"/>
        </w:rPr>
      </w:pPr>
      <w:r w:rsidRPr="00ED2D5E">
        <w:rPr>
          <w:sz w:val="32"/>
          <w:szCs w:val="8"/>
        </w:rPr>
        <w:t>Professional Experience</w:t>
      </w:r>
    </w:p>
    <w:p w14:paraId="6B4DD627" w14:textId="28580DEB" w:rsidR="00471086" w:rsidRPr="00ED2D5E" w:rsidRDefault="00B55289" w:rsidP="00471086">
      <w:pPr>
        <w:pStyle w:val="Heading2"/>
        <w:spacing w:before="0" w:after="40"/>
        <w:rPr>
          <w:color w:val="auto"/>
          <w:sz w:val="20"/>
          <w:szCs w:val="28"/>
        </w:rPr>
      </w:pPr>
      <w:r>
        <w:rPr>
          <w:color w:val="auto"/>
          <w:sz w:val="20"/>
          <w:szCs w:val="28"/>
        </w:rPr>
        <w:t>google Chrome extension for E-commerce Shopping list</w:t>
      </w:r>
      <w:r w:rsidR="00471086" w:rsidRPr="00ED2D5E">
        <w:rPr>
          <w:color w:val="auto"/>
          <w:sz w:val="20"/>
          <w:szCs w:val="28"/>
        </w:rPr>
        <w:t> | </w:t>
      </w:r>
      <w:r w:rsidR="008632D1">
        <w:rPr>
          <w:color w:val="auto"/>
          <w:sz w:val="20"/>
          <w:szCs w:val="28"/>
        </w:rPr>
        <w:t>january 2020</w:t>
      </w:r>
      <w:r w:rsidR="00E471C4">
        <w:rPr>
          <w:color w:val="auto"/>
          <w:sz w:val="20"/>
          <w:szCs w:val="28"/>
        </w:rPr>
        <w:t xml:space="preserve">: In </w:t>
      </w:r>
      <w:r w:rsidR="008632D1">
        <w:rPr>
          <w:color w:val="auto"/>
          <w:sz w:val="20"/>
          <w:szCs w:val="28"/>
        </w:rPr>
        <w:t>limited beta</w:t>
      </w:r>
    </w:p>
    <w:p w14:paraId="356E3EFB" w14:textId="6FAB1971" w:rsidR="00471086" w:rsidRPr="003D1FFE" w:rsidRDefault="00F06B5D" w:rsidP="00CC5BBD">
      <w:pPr>
        <w:pStyle w:val="ListParagraph"/>
        <w:numPr>
          <w:ilvl w:val="0"/>
          <w:numId w:val="23"/>
        </w:numPr>
        <w:spacing w:after="40"/>
        <w:rPr>
          <w:rFonts w:asciiTheme="majorHAnsi" w:eastAsia="Times New Roman" w:hAnsiTheme="majorHAnsi" w:cs="Segoe UI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 xml:space="preserve">Built </w:t>
      </w:r>
      <w:r w:rsidR="001A2EDE">
        <w:rPr>
          <w:rFonts w:asciiTheme="majorHAnsi" w:eastAsia="Times New Roman" w:hAnsiTheme="majorHAnsi" w:cs="Times New Roman"/>
          <w:sz w:val="18"/>
          <w:szCs w:val="18"/>
        </w:rPr>
        <w:t xml:space="preserve">Google Chrome extension </w:t>
      </w:r>
      <w:r w:rsidR="00A707F8">
        <w:rPr>
          <w:rFonts w:asciiTheme="majorHAnsi" w:eastAsia="Times New Roman" w:hAnsiTheme="majorHAnsi" w:cs="Times New Roman"/>
          <w:sz w:val="18"/>
          <w:szCs w:val="18"/>
        </w:rPr>
        <w:t xml:space="preserve">to maintain </w:t>
      </w:r>
      <w:r w:rsidR="008B5890">
        <w:rPr>
          <w:rFonts w:asciiTheme="majorHAnsi" w:eastAsia="Times New Roman" w:hAnsiTheme="majorHAnsi" w:cs="Times New Roman"/>
          <w:sz w:val="18"/>
          <w:szCs w:val="18"/>
        </w:rPr>
        <w:t>a</w:t>
      </w:r>
      <w:r w:rsidR="001A2EDE">
        <w:rPr>
          <w:rFonts w:asciiTheme="majorHAnsi" w:eastAsia="Times New Roman" w:hAnsiTheme="majorHAnsi" w:cs="Times New Roman"/>
          <w:sz w:val="18"/>
          <w:szCs w:val="18"/>
        </w:rPr>
        <w:t xml:space="preserve"> user’s</w:t>
      </w:r>
      <w:r w:rsidR="008D3445">
        <w:rPr>
          <w:rFonts w:asciiTheme="majorHAnsi" w:eastAsia="Times New Roman" w:hAnsiTheme="majorHAnsi" w:cs="Times New Roman"/>
          <w:sz w:val="18"/>
          <w:szCs w:val="18"/>
        </w:rPr>
        <w:t xml:space="preserve"> shopping list across various </w:t>
      </w:r>
      <w:r w:rsidR="00BF673D">
        <w:rPr>
          <w:rFonts w:asciiTheme="majorHAnsi" w:eastAsia="Times New Roman" w:hAnsiTheme="majorHAnsi" w:cs="Times New Roman"/>
          <w:sz w:val="18"/>
          <w:szCs w:val="18"/>
        </w:rPr>
        <w:t>e-commerce sites such as Amazon, Target, Costco and more</w:t>
      </w:r>
    </w:p>
    <w:p w14:paraId="22D82F0E" w14:textId="015C56CF" w:rsidR="002E4D41" w:rsidRPr="00ED2D5E" w:rsidRDefault="002E4D41" w:rsidP="00CC5BBD">
      <w:pPr>
        <w:pStyle w:val="Heading2"/>
        <w:spacing w:before="0" w:after="40"/>
        <w:rPr>
          <w:color w:val="auto"/>
          <w:sz w:val="20"/>
          <w:szCs w:val="28"/>
        </w:rPr>
      </w:pPr>
      <w:r w:rsidRPr="00ED2D5E">
        <w:rPr>
          <w:color w:val="auto"/>
          <w:sz w:val="20"/>
          <w:szCs w:val="28"/>
        </w:rPr>
        <w:t>Microsoft </w:t>
      </w:r>
      <w:r w:rsidR="00FC36BA">
        <w:rPr>
          <w:color w:val="auto"/>
          <w:sz w:val="20"/>
          <w:szCs w:val="28"/>
        </w:rPr>
        <w:t>Cor</w:t>
      </w:r>
      <w:r w:rsidR="00CE7D93">
        <w:rPr>
          <w:color w:val="auto"/>
          <w:sz w:val="20"/>
          <w:szCs w:val="28"/>
        </w:rPr>
        <w:t xml:space="preserve">poration, </w:t>
      </w:r>
      <w:r w:rsidR="00CE7D93" w:rsidRPr="00ED2D5E">
        <w:rPr>
          <w:color w:val="auto"/>
          <w:sz w:val="20"/>
          <w:szCs w:val="28"/>
        </w:rPr>
        <w:t xml:space="preserve">HIGH SCHOOL DEVELOPER INTERN </w:t>
      </w:r>
      <w:r w:rsidRPr="00ED2D5E">
        <w:rPr>
          <w:color w:val="auto"/>
          <w:sz w:val="20"/>
          <w:szCs w:val="28"/>
        </w:rPr>
        <w:t xml:space="preserve">| summer 2019 </w:t>
      </w:r>
    </w:p>
    <w:p w14:paraId="5A91EB8D" w14:textId="77777777" w:rsidR="002E4D41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 xml:space="preserve">Built the new Chromium based Edge browser’s “new tab” page </w:t>
      </w:r>
      <w:r w:rsidRPr="0004657C">
        <w:rPr>
          <w:sz w:val="18"/>
          <w:szCs w:val="18"/>
        </w:rPr>
        <w:t xml:space="preserve">with tiles containing </w:t>
      </w:r>
      <w:r w:rsidRPr="0071109E">
        <w:rPr>
          <w:sz w:val="18"/>
          <w:szCs w:val="18"/>
        </w:rPr>
        <w:t>favicons for favorite sites</w:t>
      </w:r>
    </w:p>
    <w:p w14:paraId="2B06544B" w14:textId="77777777" w:rsidR="002E4D41" w:rsidRPr="0071109E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 xml:space="preserve">Researched alternative algorithms to </w:t>
      </w:r>
      <w:r w:rsidRPr="0004657C">
        <w:rPr>
          <w:sz w:val="18"/>
          <w:szCs w:val="18"/>
        </w:rPr>
        <w:t xml:space="preserve">determine </w:t>
      </w:r>
      <w:r w:rsidRPr="0071109E">
        <w:rPr>
          <w:sz w:val="18"/>
          <w:szCs w:val="18"/>
        </w:rPr>
        <w:t>the dominant color from favicons</w:t>
      </w:r>
      <w:r>
        <w:rPr>
          <w:sz w:val="18"/>
          <w:szCs w:val="18"/>
        </w:rPr>
        <w:t xml:space="preserve"> and use it as the background </w:t>
      </w:r>
    </w:p>
    <w:p w14:paraId="2CDC9372" w14:textId="77777777" w:rsidR="002E4D41" w:rsidRPr="0071109E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>Built demo pages using HSL</w:t>
      </w:r>
      <w:r w:rsidRPr="0004657C">
        <w:rPr>
          <w:sz w:val="18"/>
          <w:szCs w:val="18"/>
        </w:rPr>
        <w:t xml:space="preserve">, </w:t>
      </w:r>
      <w:r w:rsidRPr="0071109E">
        <w:rPr>
          <w:sz w:val="18"/>
          <w:szCs w:val="18"/>
        </w:rPr>
        <w:t>RGB, custom binning and max pixel count algorithms to determine the best fit</w:t>
      </w:r>
    </w:p>
    <w:p w14:paraId="251139DB" w14:textId="77777777" w:rsidR="002E4D41" w:rsidRPr="0071109E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>Using the preferred HSL approach, built and integrated the “new tab” page with the new Edge source code</w:t>
      </w:r>
    </w:p>
    <w:p w14:paraId="20E55E4D" w14:textId="77777777" w:rsidR="002E4D41" w:rsidRPr="0071109E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>Presented the alternative algorithms, their pros and cons and my recommendation to the Edge Browser Senior Leadership</w:t>
      </w:r>
    </w:p>
    <w:p w14:paraId="1A5F7E5A" w14:textId="070E6B5A" w:rsidR="002E4D41" w:rsidRDefault="00CE7D93" w:rsidP="00CC5BBD">
      <w:pPr>
        <w:pStyle w:val="Heading2"/>
        <w:spacing w:before="0" w:after="40"/>
        <w:rPr>
          <w:color w:val="auto"/>
        </w:rPr>
      </w:pPr>
      <w:r w:rsidRPr="00ED2D5E">
        <w:rPr>
          <w:color w:val="auto"/>
          <w:sz w:val="20"/>
          <w:szCs w:val="28"/>
        </w:rPr>
        <w:t>Microsoft </w:t>
      </w:r>
      <w:r>
        <w:rPr>
          <w:color w:val="auto"/>
          <w:sz w:val="20"/>
          <w:szCs w:val="28"/>
        </w:rPr>
        <w:t xml:space="preserve">Corporation, </w:t>
      </w:r>
      <w:r w:rsidRPr="00ED2D5E">
        <w:rPr>
          <w:color w:val="auto"/>
          <w:sz w:val="20"/>
          <w:szCs w:val="28"/>
        </w:rPr>
        <w:t>HIGH SCHOOL DEVELOPER INTERN</w:t>
      </w:r>
      <w:r w:rsidR="002E4D41" w:rsidRPr="00ED2D5E">
        <w:rPr>
          <w:color w:val="auto"/>
          <w:sz w:val="20"/>
          <w:szCs w:val="28"/>
        </w:rPr>
        <w:t xml:space="preserve"> | summer 2018 </w:t>
      </w:r>
    </w:p>
    <w:p w14:paraId="5C7EF605" w14:textId="173FD697" w:rsidR="002E4D41" w:rsidRPr="0071109E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>Built a cross platform, cross device web browser</w:t>
      </w:r>
      <w:r w:rsidR="00BF1FD7">
        <w:rPr>
          <w:sz w:val="18"/>
          <w:szCs w:val="18"/>
        </w:rPr>
        <w:t xml:space="preserve"> using Electron to</w:t>
      </w:r>
      <w:r w:rsidRPr="0071109E">
        <w:rPr>
          <w:sz w:val="18"/>
          <w:szCs w:val="18"/>
        </w:rPr>
        <w:t xml:space="preserve"> run on Windows PC, Android and iOS on the Mac and iPhone </w:t>
      </w:r>
    </w:p>
    <w:p w14:paraId="0DB107EB" w14:textId="77777777" w:rsidR="002E4D41" w:rsidRPr="0071109E" w:rsidRDefault="002E4D41" w:rsidP="00CC5BBD">
      <w:pPr>
        <w:pStyle w:val="ListParagraph"/>
        <w:numPr>
          <w:ilvl w:val="0"/>
          <w:numId w:val="10"/>
        </w:numPr>
        <w:spacing w:after="40" w:line="256" w:lineRule="auto"/>
        <w:rPr>
          <w:sz w:val="18"/>
          <w:szCs w:val="18"/>
        </w:rPr>
      </w:pPr>
      <w:r w:rsidRPr="0071109E">
        <w:rPr>
          <w:sz w:val="18"/>
          <w:szCs w:val="18"/>
        </w:rPr>
        <w:t>Presented the design, architecture, code and main learnings to the Microsoft Web Platform Senior Leadership as an input to the decision to adopt the Chromium platform for the Edge browser</w:t>
      </w:r>
    </w:p>
    <w:p w14:paraId="5B897DA3" w14:textId="5211CE4D" w:rsidR="002E4D41" w:rsidRPr="00ED2D5E" w:rsidRDefault="002E4D41" w:rsidP="00CC5BBD">
      <w:pPr>
        <w:pStyle w:val="Heading2"/>
        <w:spacing w:before="0" w:after="40"/>
        <w:rPr>
          <w:color w:val="auto"/>
          <w:sz w:val="20"/>
          <w:szCs w:val="28"/>
        </w:rPr>
      </w:pPr>
      <w:r w:rsidRPr="00ED2D5E">
        <w:rPr>
          <w:color w:val="auto"/>
          <w:sz w:val="20"/>
          <w:szCs w:val="28"/>
        </w:rPr>
        <w:t>Telugubadi</w:t>
      </w:r>
      <w:r w:rsidR="00CE7D93">
        <w:rPr>
          <w:color w:val="auto"/>
          <w:sz w:val="20"/>
          <w:szCs w:val="28"/>
        </w:rPr>
        <w:t xml:space="preserve">, teacher At </w:t>
      </w:r>
      <w:r w:rsidR="009D29EF">
        <w:rPr>
          <w:color w:val="auto"/>
          <w:sz w:val="20"/>
          <w:szCs w:val="28"/>
        </w:rPr>
        <w:t>Telugu language School, Redmond, wa</w:t>
      </w:r>
      <w:r w:rsidRPr="00ED2D5E">
        <w:rPr>
          <w:color w:val="auto"/>
          <w:sz w:val="20"/>
          <w:szCs w:val="28"/>
        </w:rPr>
        <w:t> | sep</w:t>
      </w:r>
      <w:r w:rsidR="00985C36">
        <w:rPr>
          <w:color w:val="auto"/>
          <w:sz w:val="20"/>
          <w:szCs w:val="28"/>
        </w:rPr>
        <w:t>t</w:t>
      </w:r>
      <w:r w:rsidRPr="00ED2D5E">
        <w:rPr>
          <w:color w:val="auto"/>
          <w:sz w:val="20"/>
          <w:szCs w:val="28"/>
        </w:rPr>
        <w:t xml:space="preserve"> 2017 – June 2019 </w:t>
      </w:r>
    </w:p>
    <w:p w14:paraId="27454DE2" w14:textId="77777777" w:rsidR="002E4D41" w:rsidRPr="0004657C" w:rsidRDefault="002E4D41" w:rsidP="00CC5BBD">
      <w:pPr>
        <w:pStyle w:val="ListParagraph"/>
        <w:numPr>
          <w:ilvl w:val="0"/>
          <w:numId w:val="11"/>
        </w:numPr>
        <w:spacing w:after="40" w:line="256" w:lineRule="auto"/>
        <w:rPr>
          <w:sz w:val="18"/>
          <w:szCs w:val="18"/>
        </w:rPr>
      </w:pPr>
      <w:r w:rsidRPr="0004657C">
        <w:rPr>
          <w:sz w:val="18"/>
          <w:szCs w:val="18"/>
        </w:rPr>
        <w:t>Built an iOS Telugu learning and testing app that is now used by all the students and faculty</w:t>
      </w:r>
    </w:p>
    <w:p w14:paraId="28C9A5EE" w14:textId="77777777" w:rsidR="002E4D41" w:rsidRPr="0004657C" w:rsidRDefault="002E4D41" w:rsidP="00CC5BBD">
      <w:pPr>
        <w:pStyle w:val="ListParagraph"/>
        <w:numPr>
          <w:ilvl w:val="0"/>
          <w:numId w:val="11"/>
        </w:numPr>
        <w:spacing w:after="40" w:line="256" w:lineRule="auto"/>
        <w:rPr>
          <w:sz w:val="18"/>
          <w:szCs w:val="18"/>
        </w:rPr>
      </w:pPr>
      <w:r w:rsidRPr="0004657C">
        <w:rPr>
          <w:sz w:val="18"/>
          <w:szCs w:val="18"/>
        </w:rPr>
        <w:t xml:space="preserve">Designed and implemented a new system to manage computer and technical resource service requests </w:t>
      </w:r>
    </w:p>
    <w:p w14:paraId="5AEF523B" w14:textId="1666083A" w:rsidR="002E4D41" w:rsidRPr="00ED2D5E" w:rsidRDefault="003A7933" w:rsidP="00CC5BBD">
      <w:pPr>
        <w:pStyle w:val="Title"/>
        <w:spacing w:after="40"/>
        <w:jc w:val="center"/>
      </w:pPr>
      <w:r>
        <w:rPr>
          <w:sz w:val="32"/>
          <w:szCs w:val="8"/>
        </w:rPr>
        <w:t>Community Work and Awards</w:t>
      </w:r>
    </w:p>
    <w:p w14:paraId="2A32992C" w14:textId="592B0C4C" w:rsidR="002E4D41" w:rsidRPr="00CF7D0C" w:rsidRDefault="00A77DE8" w:rsidP="00CC5BBD">
      <w:pPr>
        <w:pStyle w:val="Heading2"/>
        <w:spacing w:before="0" w:after="40"/>
        <w:rPr>
          <w:color w:val="auto"/>
          <w:sz w:val="20"/>
          <w:szCs w:val="28"/>
        </w:rPr>
      </w:pPr>
      <w:r>
        <w:rPr>
          <w:color w:val="auto"/>
          <w:sz w:val="20"/>
          <w:szCs w:val="28"/>
        </w:rPr>
        <w:t>stem</w:t>
      </w:r>
    </w:p>
    <w:p w14:paraId="4BEC324A" w14:textId="523BCDCA" w:rsidR="00F97BBF" w:rsidRPr="008F3931" w:rsidRDefault="00F833CB" w:rsidP="00F833CB">
      <w:pPr>
        <w:pStyle w:val="ListBullet"/>
        <w:numPr>
          <w:ilvl w:val="0"/>
          <w:numId w:val="6"/>
        </w:numPr>
        <w:rPr>
          <w:color w:val="auto"/>
        </w:rPr>
      </w:pPr>
      <w:r w:rsidRPr="008F3931">
        <w:rPr>
          <w:color w:val="auto"/>
        </w:rPr>
        <w:t xml:space="preserve">Forest Ridge School: Leader, Hour of Code Program: Improved the enrollment of women in Tech by 25% through community programs and building partnerships with Microsoft and Google </w:t>
      </w:r>
      <w:r w:rsidR="00F97BBF" w:rsidRPr="008F3931">
        <w:rPr>
          <w:color w:val="auto"/>
        </w:rPr>
        <w:t>STEM</w:t>
      </w:r>
    </w:p>
    <w:p w14:paraId="3F5213AE" w14:textId="112D4319" w:rsidR="00F97BBF" w:rsidRPr="008F3931" w:rsidRDefault="00F97BBF" w:rsidP="00F97BBF">
      <w:pPr>
        <w:pStyle w:val="ListBullet"/>
        <w:numPr>
          <w:ilvl w:val="0"/>
          <w:numId w:val="6"/>
        </w:numPr>
        <w:tabs>
          <w:tab w:val="left" w:pos="720"/>
        </w:tabs>
        <w:spacing w:after="40"/>
        <w:rPr>
          <w:color w:val="auto"/>
        </w:rPr>
      </w:pPr>
      <w:r w:rsidRPr="008F3931">
        <w:rPr>
          <w:color w:val="auto"/>
        </w:rPr>
        <w:t>2017 award winner at the Forest Ridge STEM Fair. I demonstrated and explain reasons behind chemical and additive composition of water samples collected from 3 countries and helped create awareness in a small town in India about sediment and chemical pollution in the water supply and how to reduce it.</w:t>
      </w:r>
    </w:p>
    <w:p w14:paraId="4AC9C909" w14:textId="71AB67E0" w:rsidR="00F97BBF" w:rsidRPr="008F3931" w:rsidRDefault="00F97BBF" w:rsidP="00F97BBF">
      <w:pPr>
        <w:pStyle w:val="ListBullet"/>
        <w:numPr>
          <w:ilvl w:val="0"/>
          <w:numId w:val="6"/>
        </w:numPr>
        <w:tabs>
          <w:tab w:val="left" w:pos="720"/>
        </w:tabs>
        <w:spacing w:after="60"/>
        <w:rPr>
          <w:color w:val="auto"/>
        </w:rPr>
      </w:pPr>
      <w:r w:rsidRPr="008F3931">
        <w:rPr>
          <w:color w:val="auto"/>
        </w:rPr>
        <w:t xml:space="preserve">2016 award winner at the Forest Ridge STEM Fair. I demonstrated the most effective desalination methods using common household materials. </w:t>
      </w:r>
      <w:r w:rsidR="008F3931" w:rsidRPr="008F3931">
        <w:rPr>
          <w:color w:val="auto"/>
        </w:rPr>
        <w:t>I am working with a non-profit in India to develop my idea and deliver potable water to local villages</w:t>
      </w:r>
    </w:p>
    <w:p w14:paraId="0E79019A" w14:textId="77777777" w:rsidR="00F97BBF" w:rsidRPr="0004657C" w:rsidRDefault="00F97BBF" w:rsidP="00F97BBF">
      <w:pPr>
        <w:pStyle w:val="Heading2"/>
        <w:spacing w:before="0" w:after="40"/>
        <w:rPr>
          <w:color w:val="auto"/>
        </w:rPr>
      </w:pPr>
      <w:r w:rsidRPr="00CF7D0C">
        <w:rPr>
          <w:color w:val="auto"/>
          <w:sz w:val="20"/>
          <w:szCs w:val="28"/>
        </w:rPr>
        <w:t>Language</w:t>
      </w:r>
    </w:p>
    <w:p w14:paraId="42D8B3DD" w14:textId="15F5FD16" w:rsidR="00F97BBF" w:rsidRPr="00F97BBF" w:rsidRDefault="00F97BBF" w:rsidP="00F97BBF">
      <w:pPr>
        <w:pStyle w:val="ListBullet"/>
        <w:numPr>
          <w:ilvl w:val="0"/>
          <w:numId w:val="6"/>
        </w:numPr>
        <w:tabs>
          <w:tab w:val="left" w:pos="720"/>
        </w:tabs>
        <w:spacing w:after="40"/>
      </w:pPr>
      <w:r w:rsidRPr="002E4D41">
        <w:rPr>
          <w:color w:val="auto"/>
        </w:rPr>
        <w:t>2016 and 2015: 1</w:t>
      </w:r>
      <w:r w:rsidRPr="002E4D41">
        <w:rPr>
          <w:color w:val="auto"/>
          <w:vertAlign w:val="superscript"/>
        </w:rPr>
        <w:t>st</w:t>
      </w:r>
      <w:r w:rsidRPr="002E4D41">
        <w:rPr>
          <w:color w:val="auto"/>
        </w:rPr>
        <w:t xml:space="preserve"> place winner, Pacific Northwest Region, “TeluguBadi” (school of South Indian Telugu Language) competition in writing, speaking, and spelling bee</w:t>
      </w:r>
      <w:r>
        <w:rPr>
          <w:color w:val="auto"/>
        </w:rPr>
        <w:t xml:space="preserve">. </w:t>
      </w:r>
    </w:p>
    <w:p w14:paraId="73730F35" w14:textId="77777777" w:rsidR="002E4D41" w:rsidRPr="00CF7D0C" w:rsidRDefault="002E4D41" w:rsidP="00CC5BBD">
      <w:pPr>
        <w:pStyle w:val="Heading2"/>
        <w:spacing w:before="0" w:after="40"/>
        <w:rPr>
          <w:color w:val="auto"/>
          <w:sz w:val="20"/>
          <w:szCs w:val="28"/>
        </w:rPr>
      </w:pPr>
      <w:r w:rsidRPr="00CF7D0C">
        <w:rPr>
          <w:color w:val="auto"/>
          <w:sz w:val="20"/>
          <w:szCs w:val="28"/>
        </w:rPr>
        <w:t>Music</w:t>
      </w:r>
    </w:p>
    <w:p w14:paraId="5393C926" w14:textId="04BAD587" w:rsidR="002E4D41" w:rsidRPr="004A70D2" w:rsidRDefault="002E4D41" w:rsidP="00CC5BBD">
      <w:pPr>
        <w:pStyle w:val="ListBullet"/>
        <w:numPr>
          <w:ilvl w:val="0"/>
          <w:numId w:val="18"/>
        </w:numPr>
        <w:tabs>
          <w:tab w:val="left" w:pos="720"/>
        </w:tabs>
        <w:spacing w:after="40"/>
        <w:rPr>
          <w:color w:val="auto"/>
        </w:rPr>
      </w:pPr>
      <w:r>
        <w:rPr>
          <w:color w:val="auto"/>
        </w:rPr>
        <w:t xml:space="preserve">2019 and 2018: Lead Vocalist of the Forest Ridge Chamber Choir. </w:t>
      </w:r>
      <w:r w:rsidR="00472CBA">
        <w:rPr>
          <w:color w:val="auto"/>
        </w:rPr>
        <w:t>I l</w:t>
      </w:r>
      <w:r w:rsidRPr="004A70D2">
        <w:rPr>
          <w:color w:val="auto"/>
        </w:rPr>
        <w:t>ed school choir in 6 performances in Italy including at the St. Peter’s Basilica and 2 at the Carnegie Hall, New York City</w:t>
      </w:r>
      <w:r w:rsidR="00472CBA">
        <w:rPr>
          <w:color w:val="auto"/>
        </w:rPr>
        <w:t>.</w:t>
      </w:r>
    </w:p>
    <w:sectPr w:rsidR="002E4D41" w:rsidRPr="004A70D2">
      <w:footerReference w:type="default" r:id="rId10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2CA5D" w14:textId="77777777" w:rsidR="007500F6" w:rsidRDefault="007500F6">
      <w:pPr>
        <w:spacing w:after="0"/>
      </w:pPr>
      <w:r>
        <w:separator/>
      </w:r>
    </w:p>
  </w:endnote>
  <w:endnote w:type="continuationSeparator" w:id="0">
    <w:p w14:paraId="4B519B98" w14:textId="77777777" w:rsidR="007500F6" w:rsidRDefault="00750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3ABDE" w14:textId="4E968073" w:rsidR="00AC189B" w:rsidRDefault="00AC18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3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89151" w14:textId="77777777" w:rsidR="007500F6" w:rsidRDefault="007500F6">
      <w:pPr>
        <w:spacing w:after="0"/>
      </w:pPr>
      <w:r>
        <w:separator/>
      </w:r>
    </w:p>
  </w:footnote>
  <w:footnote w:type="continuationSeparator" w:id="0">
    <w:p w14:paraId="2FA3A440" w14:textId="77777777" w:rsidR="007500F6" w:rsidRDefault="007500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9344165"/>
    <w:multiLevelType w:val="hybridMultilevel"/>
    <w:tmpl w:val="F028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A7974"/>
    <w:multiLevelType w:val="hybridMultilevel"/>
    <w:tmpl w:val="76E2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7182"/>
    <w:multiLevelType w:val="hybridMultilevel"/>
    <w:tmpl w:val="B36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5786"/>
    <w:multiLevelType w:val="multilevel"/>
    <w:tmpl w:val="255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361D9"/>
    <w:multiLevelType w:val="hybridMultilevel"/>
    <w:tmpl w:val="F5EAD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1BF5"/>
    <w:multiLevelType w:val="multilevel"/>
    <w:tmpl w:val="9C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62000"/>
    <w:multiLevelType w:val="hybridMultilevel"/>
    <w:tmpl w:val="7500098E"/>
    <w:lvl w:ilvl="0" w:tplc="617413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C5014"/>
    <w:multiLevelType w:val="hybridMultilevel"/>
    <w:tmpl w:val="C306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236EB"/>
    <w:multiLevelType w:val="hybridMultilevel"/>
    <w:tmpl w:val="0318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87B3A"/>
    <w:multiLevelType w:val="hybridMultilevel"/>
    <w:tmpl w:val="C84A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0B57"/>
    <w:multiLevelType w:val="multilevel"/>
    <w:tmpl w:val="255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86D43"/>
    <w:multiLevelType w:val="hybridMultilevel"/>
    <w:tmpl w:val="D85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3EA2"/>
    <w:multiLevelType w:val="multilevel"/>
    <w:tmpl w:val="255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250A4"/>
    <w:multiLevelType w:val="hybridMultilevel"/>
    <w:tmpl w:val="FEC08EFC"/>
    <w:lvl w:ilvl="0" w:tplc="C374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E1437"/>
    <w:multiLevelType w:val="hybridMultilevel"/>
    <w:tmpl w:val="89A6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12"/>
  </w:num>
  <w:num w:numId="10">
    <w:abstractNumId w:val="1"/>
  </w:num>
  <w:num w:numId="11">
    <w:abstractNumId w:val="14"/>
  </w:num>
  <w:num w:numId="12">
    <w:abstractNumId w:val="8"/>
  </w:num>
  <w:num w:numId="13">
    <w:abstractNumId w:val="0"/>
  </w:num>
  <w:num w:numId="14">
    <w:abstractNumId w:val="10"/>
  </w:num>
  <w:num w:numId="15">
    <w:abstractNumId w:val="14"/>
  </w:num>
  <w:num w:numId="16">
    <w:abstractNumId w:val="1"/>
  </w:num>
  <w:num w:numId="17">
    <w:abstractNumId w:val="2"/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3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3D"/>
    <w:rsid w:val="0000563F"/>
    <w:rsid w:val="0002070A"/>
    <w:rsid w:val="0003293D"/>
    <w:rsid w:val="000657BE"/>
    <w:rsid w:val="000A4B3D"/>
    <w:rsid w:val="000B40F8"/>
    <w:rsid w:val="000C1C88"/>
    <w:rsid w:val="000D6358"/>
    <w:rsid w:val="000E5BF2"/>
    <w:rsid w:val="000F5D9B"/>
    <w:rsid w:val="0011152A"/>
    <w:rsid w:val="00147D0F"/>
    <w:rsid w:val="001A2EDE"/>
    <w:rsid w:val="001A3778"/>
    <w:rsid w:val="001B2AC0"/>
    <w:rsid w:val="001B3ACF"/>
    <w:rsid w:val="001C5E34"/>
    <w:rsid w:val="001D122D"/>
    <w:rsid w:val="001E20CD"/>
    <w:rsid w:val="001F1A22"/>
    <w:rsid w:val="002317B1"/>
    <w:rsid w:val="00234370"/>
    <w:rsid w:val="00242C46"/>
    <w:rsid w:val="002446F2"/>
    <w:rsid w:val="0025774F"/>
    <w:rsid w:val="00263F58"/>
    <w:rsid w:val="00270242"/>
    <w:rsid w:val="002D135A"/>
    <w:rsid w:val="002D5036"/>
    <w:rsid w:val="002E4D41"/>
    <w:rsid w:val="002F10D2"/>
    <w:rsid w:val="00313383"/>
    <w:rsid w:val="0031491E"/>
    <w:rsid w:val="00332AB3"/>
    <w:rsid w:val="0034143C"/>
    <w:rsid w:val="00350FB8"/>
    <w:rsid w:val="0035534A"/>
    <w:rsid w:val="00367D30"/>
    <w:rsid w:val="00377589"/>
    <w:rsid w:val="00391BC6"/>
    <w:rsid w:val="00394A6D"/>
    <w:rsid w:val="003A0B4E"/>
    <w:rsid w:val="003A7933"/>
    <w:rsid w:val="003B3922"/>
    <w:rsid w:val="003C645C"/>
    <w:rsid w:val="003C6C94"/>
    <w:rsid w:val="003D1FFE"/>
    <w:rsid w:val="003E1FF0"/>
    <w:rsid w:val="003E6EC6"/>
    <w:rsid w:val="00422094"/>
    <w:rsid w:val="00457CAF"/>
    <w:rsid w:val="00463BF8"/>
    <w:rsid w:val="00471086"/>
    <w:rsid w:val="00471D8A"/>
    <w:rsid w:val="00472CBA"/>
    <w:rsid w:val="004A70D2"/>
    <w:rsid w:val="004B33FA"/>
    <w:rsid w:val="004D1FEA"/>
    <w:rsid w:val="005319A0"/>
    <w:rsid w:val="00545BC8"/>
    <w:rsid w:val="00547FEF"/>
    <w:rsid w:val="0058376E"/>
    <w:rsid w:val="00590E29"/>
    <w:rsid w:val="005D657E"/>
    <w:rsid w:val="005E4901"/>
    <w:rsid w:val="005F24C3"/>
    <w:rsid w:val="00601D29"/>
    <w:rsid w:val="006438B9"/>
    <w:rsid w:val="006721FF"/>
    <w:rsid w:val="00672888"/>
    <w:rsid w:val="006762DC"/>
    <w:rsid w:val="0068423D"/>
    <w:rsid w:val="006E46D0"/>
    <w:rsid w:val="006F32D0"/>
    <w:rsid w:val="0071109E"/>
    <w:rsid w:val="00727781"/>
    <w:rsid w:val="00731EE0"/>
    <w:rsid w:val="00741114"/>
    <w:rsid w:val="00745140"/>
    <w:rsid w:val="00745ECB"/>
    <w:rsid w:val="007500F6"/>
    <w:rsid w:val="00767243"/>
    <w:rsid w:val="00773F4A"/>
    <w:rsid w:val="007D00B3"/>
    <w:rsid w:val="007D7106"/>
    <w:rsid w:val="00803BCB"/>
    <w:rsid w:val="0080439B"/>
    <w:rsid w:val="0080785F"/>
    <w:rsid w:val="00825F5F"/>
    <w:rsid w:val="008317F5"/>
    <w:rsid w:val="00833C55"/>
    <w:rsid w:val="00861FB2"/>
    <w:rsid w:val="008632D1"/>
    <w:rsid w:val="008704B1"/>
    <w:rsid w:val="008735DF"/>
    <w:rsid w:val="00882065"/>
    <w:rsid w:val="008B5890"/>
    <w:rsid w:val="008B6B6A"/>
    <w:rsid w:val="008D3445"/>
    <w:rsid w:val="008F3931"/>
    <w:rsid w:val="008F63E0"/>
    <w:rsid w:val="00915BC9"/>
    <w:rsid w:val="0094335C"/>
    <w:rsid w:val="0094402C"/>
    <w:rsid w:val="009821B7"/>
    <w:rsid w:val="00985C36"/>
    <w:rsid w:val="00986D4C"/>
    <w:rsid w:val="0099623C"/>
    <w:rsid w:val="00996C12"/>
    <w:rsid w:val="009A0E2C"/>
    <w:rsid w:val="009D29EF"/>
    <w:rsid w:val="009E0F8E"/>
    <w:rsid w:val="009F40C5"/>
    <w:rsid w:val="00A474CF"/>
    <w:rsid w:val="00A54B2A"/>
    <w:rsid w:val="00A707F8"/>
    <w:rsid w:val="00A72862"/>
    <w:rsid w:val="00A77DE8"/>
    <w:rsid w:val="00AC189B"/>
    <w:rsid w:val="00AC3675"/>
    <w:rsid w:val="00AF338B"/>
    <w:rsid w:val="00B0525D"/>
    <w:rsid w:val="00B5274A"/>
    <w:rsid w:val="00B55289"/>
    <w:rsid w:val="00B75EB3"/>
    <w:rsid w:val="00BB24CC"/>
    <w:rsid w:val="00BC50BF"/>
    <w:rsid w:val="00BD215B"/>
    <w:rsid w:val="00BF1FD7"/>
    <w:rsid w:val="00BF673D"/>
    <w:rsid w:val="00C01ACC"/>
    <w:rsid w:val="00C15A88"/>
    <w:rsid w:val="00C45345"/>
    <w:rsid w:val="00C61F94"/>
    <w:rsid w:val="00C63E9F"/>
    <w:rsid w:val="00C648D8"/>
    <w:rsid w:val="00C960A3"/>
    <w:rsid w:val="00CB2261"/>
    <w:rsid w:val="00CB2531"/>
    <w:rsid w:val="00CC57F7"/>
    <w:rsid w:val="00CC5BBD"/>
    <w:rsid w:val="00CE0BC5"/>
    <w:rsid w:val="00CE2A49"/>
    <w:rsid w:val="00CE62DC"/>
    <w:rsid w:val="00CE7D93"/>
    <w:rsid w:val="00CF1DBA"/>
    <w:rsid w:val="00CF7D0C"/>
    <w:rsid w:val="00D04879"/>
    <w:rsid w:val="00D051B7"/>
    <w:rsid w:val="00D16E6E"/>
    <w:rsid w:val="00D30984"/>
    <w:rsid w:val="00D3346D"/>
    <w:rsid w:val="00D363B0"/>
    <w:rsid w:val="00D43306"/>
    <w:rsid w:val="00D60A90"/>
    <w:rsid w:val="00D63923"/>
    <w:rsid w:val="00D82CAB"/>
    <w:rsid w:val="00D83729"/>
    <w:rsid w:val="00D87F75"/>
    <w:rsid w:val="00DB0BC5"/>
    <w:rsid w:val="00DD259B"/>
    <w:rsid w:val="00DD4280"/>
    <w:rsid w:val="00DE4CB1"/>
    <w:rsid w:val="00E0468C"/>
    <w:rsid w:val="00E2299F"/>
    <w:rsid w:val="00E471C4"/>
    <w:rsid w:val="00E5539C"/>
    <w:rsid w:val="00E8788B"/>
    <w:rsid w:val="00EB00DC"/>
    <w:rsid w:val="00EB0513"/>
    <w:rsid w:val="00ED2D5E"/>
    <w:rsid w:val="00EF3FC8"/>
    <w:rsid w:val="00F06B5D"/>
    <w:rsid w:val="00F35138"/>
    <w:rsid w:val="00F75354"/>
    <w:rsid w:val="00F8036D"/>
    <w:rsid w:val="00F833CB"/>
    <w:rsid w:val="00F86BC7"/>
    <w:rsid w:val="00F97BBF"/>
    <w:rsid w:val="00FA6E91"/>
    <w:rsid w:val="00FA7788"/>
    <w:rsid w:val="00FB038E"/>
    <w:rsid w:val="00FB79BD"/>
    <w:rsid w:val="00FC36BA"/>
    <w:rsid w:val="00FD1FD9"/>
    <w:rsid w:val="00FE2B12"/>
    <w:rsid w:val="00FE55BD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B6C9BC"/>
  <w15:chartTrackingRefBased/>
  <w15:docId w15:val="{AD44E04F-C163-4CE9-A82F-D918408C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54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FD1FD9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C94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customStyle="1" w:styleId="vanity-namedomain">
    <w:name w:val="vanity-name__domain"/>
    <w:basedOn w:val="DefaultParagraphFont"/>
    <w:rsid w:val="002E4D41"/>
  </w:style>
  <w:style w:type="character" w:customStyle="1" w:styleId="vanity-namedisplay-name">
    <w:name w:val="vanity-name__display-name"/>
    <w:basedOn w:val="DefaultParagraphFont"/>
    <w:rsid w:val="002E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lika19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mandalik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lika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6BEE-E939-4A63-A45F-19533037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747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Mandalika, Annapurna</dc:creator>
  <cp:keywords/>
  <cp:lastModifiedBy>Annapurna Mandalika</cp:lastModifiedBy>
  <cp:revision>30</cp:revision>
  <dcterms:created xsi:type="dcterms:W3CDTF">2020-02-10T00:23:00Z</dcterms:created>
  <dcterms:modified xsi:type="dcterms:W3CDTF">2020-05-10T21:49:00Z</dcterms:modified>
  <cp:version/>
</cp:coreProperties>
</file>